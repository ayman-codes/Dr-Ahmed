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11"/>
        <w:gridCol w:w="6701"/>
      </w:tblGrid>
      <w:tr w:rsidR="002C2CDD" w:rsidRPr="00906BEE" w14:paraId="1495F899" w14:textId="77777777" w:rsidTr="00EB486F">
        <w:trPr>
          <w:trHeight w:val="11240"/>
        </w:trPr>
        <w:tc>
          <w:tcPr>
            <w:tcW w:w="3811" w:type="dxa"/>
            <w:tcMar>
              <w:top w:w="504" w:type="dxa"/>
              <w:right w:w="720" w:type="dxa"/>
            </w:tcMar>
          </w:tcPr>
          <w:p w14:paraId="3AAD531C" w14:textId="77777777" w:rsidR="00523479" w:rsidRPr="00906BEE" w:rsidRDefault="00EF21D7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9B096E2" wp14:editId="003B6CF3">
                  <wp:simplePos x="0" y="0"/>
                  <wp:positionH relativeFrom="column">
                    <wp:posOffset>-67310</wp:posOffset>
                  </wp:positionH>
                  <wp:positionV relativeFrom="page">
                    <wp:posOffset>-478155</wp:posOffset>
                  </wp:positionV>
                  <wp:extent cx="1943100" cy="1824355"/>
                  <wp:effectExtent l="95250" t="76200" r="95250" b="956945"/>
                  <wp:wrapNone/>
                  <wp:docPr id="5" name="Picture 5" descr="A picture containing text, person,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person, person, indoor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82435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96DF541" wp14:editId="04368EDB">
                      <wp:simplePos x="0" y="0"/>
                      <wp:positionH relativeFrom="column">
                        <wp:posOffset>-71120</wp:posOffset>
                      </wp:positionH>
                      <wp:positionV relativeFrom="page">
                        <wp:posOffset>-486410</wp:posOffset>
                      </wp:positionV>
                      <wp:extent cx="7294245" cy="1810385"/>
                      <wp:effectExtent l="0" t="0" r="1905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9424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61B57E0" id="Group 1" o:spid="_x0000_s1026" alt="&quot;&quot;" style="position:absolute;margin-left:-5.6pt;margin-top:-38.3pt;width:574.35pt;height:142.55pt;z-index:-251657216;mso-height-percent:180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265A3C3B" w14:textId="17760185" w:rsidR="00A50939" w:rsidRPr="00906BEE" w:rsidRDefault="00292312" w:rsidP="007569C1">
            <w:pPr>
              <w:pStyle w:val="Heading3"/>
            </w:pPr>
            <w:r w:rsidRPr="00292312">
              <w:t>VOLUNTEER EXPERIENCE OR LEADERSHIP</w:t>
            </w:r>
          </w:p>
          <w:p w14:paraId="2461B1C8" w14:textId="039511A0" w:rsidR="002C2CDD" w:rsidRDefault="00292312" w:rsidP="00292312">
            <w:pPr>
              <w:pStyle w:val="ListParagraph"/>
              <w:numPr>
                <w:ilvl w:val="0"/>
                <w:numId w:val="11"/>
              </w:numPr>
            </w:pPr>
            <w:r>
              <w:t xml:space="preserve">I volunteered to work in Makkah medical center during hajj season. </w:t>
            </w:r>
          </w:p>
          <w:p w14:paraId="08D1D8E2" w14:textId="02A0F982" w:rsidR="00292312" w:rsidRPr="00906BEE" w:rsidRDefault="00292312" w:rsidP="00292312">
            <w:pPr>
              <w:pStyle w:val="ListParagraph"/>
              <w:numPr>
                <w:ilvl w:val="0"/>
                <w:numId w:val="11"/>
              </w:numPr>
            </w:pPr>
            <w:r>
              <w:t xml:space="preserve">Medical director at primary health care center at multiple clinics and hospitals to improve the </w:t>
            </w:r>
            <w:r w:rsidR="00210688">
              <w:t xml:space="preserve">quality of medical </w:t>
            </w:r>
            <w:proofErr w:type="gramStart"/>
            <w:r w:rsidR="00210688">
              <w:t>services</w:t>
            </w:r>
            <w:proofErr w:type="gramEnd"/>
          </w:p>
          <w:p w14:paraId="52EE1B99" w14:textId="0BC9858D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375F04C62184D66BA21E0AE511E6BD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07B75BC7" w14:textId="77777777" w:rsidR="00741125" w:rsidRDefault="0090201C" w:rsidP="00210688">
            <w:pPr>
              <w:pStyle w:val="ListParagraph"/>
              <w:numPr>
                <w:ilvl w:val="0"/>
                <w:numId w:val="12"/>
              </w:numPr>
            </w:pPr>
            <w:r>
              <w:t>Medical director</w:t>
            </w:r>
          </w:p>
          <w:p w14:paraId="1CCD05E0" w14:textId="0E61F680" w:rsidR="0090201C" w:rsidRDefault="00E41C73" w:rsidP="00210688">
            <w:pPr>
              <w:pStyle w:val="ListParagraph"/>
              <w:numPr>
                <w:ilvl w:val="0"/>
                <w:numId w:val="12"/>
              </w:numPr>
            </w:pPr>
            <w:r>
              <w:t>Senior medical student trainer</w:t>
            </w:r>
          </w:p>
          <w:p w14:paraId="7511EE48" w14:textId="69FDFF41" w:rsidR="00CF2D32" w:rsidRDefault="00CA7149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Certified in </w:t>
            </w:r>
            <w:r w:rsidR="00FC60E4">
              <w:t>basic life support.</w:t>
            </w:r>
          </w:p>
          <w:p w14:paraId="4D5B3F0F" w14:textId="6E7ABCB9" w:rsidR="00FC60E4" w:rsidRDefault="00C64117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French – </w:t>
            </w:r>
            <w:r w:rsidR="001968B0">
              <w:t>A</w:t>
            </w:r>
            <w:r>
              <w:t>dvanced</w:t>
            </w:r>
          </w:p>
          <w:p w14:paraId="5AD23175" w14:textId="77777777" w:rsidR="00C64117" w:rsidRDefault="001968B0" w:rsidP="00210688">
            <w:pPr>
              <w:pStyle w:val="ListParagraph"/>
              <w:numPr>
                <w:ilvl w:val="0"/>
                <w:numId w:val="12"/>
              </w:numPr>
            </w:pPr>
            <w:r>
              <w:t xml:space="preserve">English – Advanced </w:t>
            </w:r>
          </w:p>
          <w:p w14:paraId="13A5A389" w14:textId="77B9F739" w:rsidR="001968B0" w:rsidRPr="00906BEE" w:rsidRDefault="001968B0" w:rsidP="00210688">
            <w:pPr>
              <w:pStyle w:val="ListParagraph"/>
              <w:numPr>
                <w:ilvl w:val="0"/>
                <w:numId w:val="12"/>
              </w:numPr>
            </w:pPr>
            <w:r>
              <w:t>Arabic - Fluent</w:t>
            </w:r>
          </w:p>
        </w:tc>
        <w:tc>
          <w:tcPr>
            <w:tcW w:w="6701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194" w:type="dxa"/>
              <w:tblInd w:w="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94"/>
            </w:tblGrid>
            <w:tr w:rsidR="00C612DA" w:rsidRPr="00906BEE" w14:paraId="621C5F31" w14:textId="77777777" w:rsidTr="00EF21D7">
              <w:trPr>
                <w:trHeight w:hRule="exact" w:val="1035"/>
              </w:trPr>
              <w:tc>
                <w:tcPr>
                  <w:tcW w:w="7194" w:type="dxa"/>
                  <w:vAlign w:val="center"/>
                </w:tcPr>
                <w:p w14:paraId="547F8846" w14:textId="5A77B534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8212D3182DB4D82BFA59B8C8F28576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3C508E">
                        <w:t>Dr. Ahmed ayman obidou</w:t>
                      </w:r>
                    </w:sdtContent>
                  </w:sdt>
                </w:p>
                <w:p w14:paraId="3B9BC68A" w14:textId="65E36E7E" w:rsidR="00906BEE" w:rsidRPr="00906BEE" w:rsidRDefault="00000000" w:rsidP="00EF21D7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BC0C2FCE0E4F4619BFEC9BF30CC15BD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73DD8">
                        <w:t>family medicine specialist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90AFCBFA3E4D4EBC8987A72E35425B4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3C508E">
                        <w:t>url</w:t>
                      </w:r>
                    </w:sdtContent>
                  </w:sdt>
                </w:p>
              </w:tc>
            </w:tr>
          </w:tbl>
          <w:p w14:paraId="757CCA71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A857557A54E84635A1D49AAE71CC402B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61AAEDAD" w14:textId="06136918" w:rsidR="002C2CDD" w:rsidRPr="00906BEE" w:rsidRDefault="00341722" w:rsidP="007569C1">
            <w:pPr>
              <w:pStyle w:val="Heading4"/>
            </w:pPr>
            <w:r>
              <w:t>medical</w:t>
            </w:r>
            <w:r w:rsidR="00F550C4">
              <w:t xml:space="preserve"> </w:t>
            </w:r>
            <w:r>
              <w:t>director</w:t>
            </w:r>
            <w:r w:rsidR="002C2CDD" w:rsidRPr="00906BEE">
              <w:t xml:space="preserve"> • </w:t>
            </w:r>
            <w:r w:rsidR="00292312">
              <w:t>Ministry of health</w:t>
            </w:r>
            <w:r w:rsidR="002C2CDD" w:rsidRPr="00906BEE">
              <w:t xml:space="preserve"> • </w:t>
            </w:r>
            <w:r w:rsidR="00F550C4">
              <w:t>201</w:t>
            </w:r>
            <w:r w:rsidR="00292312">
              <w:t>3</w:t>
            </w:r>
            <w:r w:rsidR="00F550C4">
              <w:t>-2022</w:t>
            </w:r>
          </w:p>
          <w:p w14:paraId="3F371D33" w14:textId="77777777" w:rsidR="00DD2AE0" w:rsidRDefault="00DD2AE0" w:rsidP="00DD2AE0">
            <w:r>
              <w:t xml:space="preserve">• Oversee operations, staff, and patient care </w:t>
            </w:r>
          </w:p>
          <w:p w14:paraId="4068032C" w14:textId="77777777" w:rsidR="00DD2AE0" w:rsidRDefault="00DD2AE0" w:rsidP="00DD2AE0">
            <w:r>
              <w:t xml:space="preserve">• Develop and implement best practices for operations and patient care </w:t>
            </w:r>
          </w:p>
          <w:p w14:paraId="06460CA5" w14:textId="0513DDD4" w:rsidR="00C16E3E" w:rsidRDefault="00DD2AE0" w:rsidP="00DD2AE0">
            <w:r>
              <w:t>• Serve as primary contact, communication, and decision-maker for staff, patients, and community</w:t>
            </w:r>
          </w:p>
          <w:p w14:paraId="6631BEDE" w14:textId="1D7434F9" w:rsidR="009E12AE" w:rsidRDefault="009E12AE" w:rsidP="00DD2AE0"/>
          <w:p w14:paraId="4DE89251" w14:textId="60795911" w:rsidR="009E12AE" w:rsidRPr="009E12AE" w:rsidRDefault="009E12AE" w:rsidP="009E12AE">
            <w:pPr>
              <w:rPr>
                <w:b/>
                <w:bCs/>
              </w:rPr>
            </w:pPr>
            <w:r>
              <w:rPr>
                <w:b/>
                <w:bCs/>
              </w:rPr>
              <w:t>FAMILY DOCTOR</w:t>
            </w:r>
            <w:r w:rsidRPr="009E12AE">
              <w:rPr>
                <w:b/>
                <w:bCs/>
              </w:rPr>
              <w:t xml:space="preserve"> • MULIMEEN CLINIC • </w:t>
            </w:r>
            <w:r w:rsidR="00292312">
              <w:rPr>
                <w:b/>
                <w:bCs/>
              </w:rPr>
              <w:t>2009-2020</w:t>
            </w:r>
          </w:p>
          <w:p w14:paraId="0FCA113D" w14:textId="2D91D015" w:rsidR="009E12AE" w:rsidRDefault="009E12AE" w:rsidP="009E12AE">
            <w:r>
              <w:t xml:space="preserve">• Delivered quality, patient-centered primary care </w:t>
            </w:r>
          </w:p>
          <w:p w14:paraId="56040263" w14:textId="77777777" w:rsidR="009E12AE" w:rsidRDefault="009E12AE" w:rsidP="009E12AE">
            <w:r>
              <w:t xml:space="preserve">• Supervised medical staff, conducted performance reviews </w:t>
            </w:r>
          </w:p>
          <w:p w14:paraId="72DC76C4" w14:textId="77777777" w:rsidR="009E12AE" w:rsidRDefault="009E12AE" w:rsidP="009E12AE">
            <w:r>
              <w:t xml:space="preserve">• Developed and implemented quality improvement initiatives </w:t>
            </w:r>
          </w:p>
          <w:p w14:paraId="0EC51F23" w14:textId="77777777" w:rsidR="009E12AE" w:rsidRDefault="009E12AE" w:rsidP="009E12AE">
            <w:r>
              <w:t xml:space="preserve">• Researched and presented best practices to staff </w:t>
            </w:r>
          </w:p>
          <w:p w14:paraId="3B4844C7" w14:textId="77777777" w:rsidR="009E12AE" w:rsidRDefault="009E12AE" w:rsidP="009E12AE">
            <w:r>
              <w:t xml:space="preserve">• Coordinated patient care with specialists, hospitals, and community resources </w:t>
            </w:r>
          </w:p>
          <w:p w14:paraId="5E834F92" w14:textId="77777777" w:rsidR="009E12AE" w:rsidRDefault="009E12AE" w:rsidP="009E12AE">
            <w:r>
              <w:t xml:space="preserve">• Led projects to improve patient access to care </w:t>
            </w:r>
          </w:p>
          <w:p w14:paraId="6E90869A" w14:textId="77777777" w:rsidR="009E12AE" w:rsidRDefault="009E12AE" w:rsidP="009E12AE">
            <w:r>
              <w:t xml:space="preserve">• Provided health education and counseling to patients and families </w:t>
            </w:r>
          </w:p>
          <w:p w14:paraId="0C3C122F" w14:textId="5EC16EBB" w:rsidR="00C16E3E" w:rsidRPr="00906BEE" w:rsidRDefault="009E12AE" w:rsidP="007569C1">
            <w:r>
              <w:t>• Conducted physical exams, diagnosis and treatments</w:t>
            </w:r>
            <w:r w:rsidR="00292312">
              <w:t>.</w:t>
            </w:r>
          </w:p>
          <w:p w14:paraId="7179FECF" w14:textId="77777777" w:rsidR="002C2CDD" w:rsidRPr="00906BEE" w:rsidRDefault="00000000" w:rsidP="00292312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67793AAAE974B77B54F0E4B790D5DE5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703130B9" w14:textId="40D56290" w:rsidR="002C2CDD" w:rsidRPr="00906BEE" w:rsidRDefault="00F550C4" w:rsidP="00292312">
            <w:pPr>
              <w:pStyle w:val="Heading4"/>
            </w:pPr>
            <w:r>
              <w:t>Specialist family medicine</w:t>
            </w:r>
            <w:r w:rsidR="002C2CDD" w:rsidRPr="00906BEE">
              <w:t xml:space="preserve"> • </w:t>
            </w:r>
            <w:r>
              <w:t>27/11/2000</w:t>
            </w:r>
            <w:r w:rsidR="002C2CDD" w:rsidRPr="00906BEE">
              <w:t xml:space="preserve"> • </w:t>
            </w:r>
            <w:r>
              <w:t>damascus uni</w:t>
            </w:r>
          </w:p>
          <w:p w14:paraId="6CFF5008" w14:textId="1D4984F5" w:rsidR="007A4D8E" w:rsidRDefault="00000000" w:rsidP="00292312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hyperlink r:id="rId10" w:history="1">
              <w:r w:rsidR="007A4D8E" w:rsidRPr="00AD4A9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</w:rPr>
                <w:t>https://drive.google.com/file/d/1cK3umw56itI3EBs7XWr1CoipwdR-qWzV/view?usp=sharing</w:t>
              </w:r>
            </w:hyperlink>
          </w:p>
          <w:p w14:paraId="287E6620" w14:textId="77777777" w:rsidR="007A4D8E" w:rsidRDefault="007A4D8E" w:rsidP="00292312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3C246A9D" w14:textId="6D122AC2" w:rsidR="002C2CDD" w:rsidRPr="00906BEE" w:rsidRDefault="006B1EEF" w:rsidP="00292312">
            <w:pPr>
              <w:pStyle w:val="Heading4"/>
            </w:pPr>
            <w:r>
              <w:t>bahcelor in medicine</w:t>
            </w:r>
            <w:r w:rsidR="002C2CDD" w:rsidRPr="00906BEE">
              <w:t xml:space="preserve"> • </w:t>
            </w:r>
            <w:r w:rsidR="00DF05ED">
              <w:t>1991</w:t>
            </w:r>
            <w:r w:rsidR="002C2CDD" w:rsidRPr="00906BEE">
              <w:t xml:space="preserve"> • </w:t>
            </w:r>
            <w:r>
              <w:t>university of algeria</w:t>
            </w:r>
          </w:p>
          <w:p w14:paraId="5C1AEE30" w14:textId="517F7C97" w:rsidR="002C2CDD" w:rsidRPr="00906BEE" w:rsidRDefault="00000000" w:rsidP="00292312">
            <w:hyperlink r:id="rId11" w:history="1">
              <w:r w:rsidR="002C5D77" w:rsidRPr="00CF1DB1">
                <w:rPr>
                  <w:rStyle w:val="Hyperlink"/>
                </w:rPr>
                <w:t>https://drive.google.com/file/d/1jthRRq2Q35I-ZB2i_z6D0iW0Ro98YKtd/view?usp=sharing</w:t>
              </w:r>
            </w:hyperlink>
          </w:p>
          <w:p w14:paraId="3118843D" w14:textId="691D5015" w:rsidR="00741125" w:rsidRPr="00906BEE" w:rsidRDefault="00741125" w:rsidP="00292312"/>
        </w:tc>
      </w:tr>
    </w:tbl>
    <w:p w14:paraId="586EB04A" w14:textId="186A09D5" w:rsidR="00C62C50" w:rsidRDefault="00C62C50" w:rsidP="00EB486F">
      <w:pPr>
        <w:pStyle w:val="NoSpacing"/>
      </w:pPr>
    </w:p>
    <w:sectPr w:rsidR="00C62C50" w:rsidSect="00C94F83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48EB" w14:textId="77777777" w:rsidR="00E50BD9" w:rsidRDefault="00E50BD9" w:rsidP="00713050">
      <w:pPr>
        <w:spacing w:line="240" w:lineRule="auto"/>
      </w:pPr>
      <w:r>
        <w:separator/>
      </w:r>
    </w:p>
  </w:endnote>
  <w:endnote w:type="continuationSeparator" w:id="0">
    <w:p w14:paraId="5A2A2F3F" w14:textId="77777777" w:rsidR="00E50BD9" w:rsidRDefault="00E50BD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C0545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E14922" w14:textId="1695899B" w:rsidR="00C2098A" w:rsidRDefault="00631546" w:rsidP="00684488">
          <w:pPr>
            <w:pStyle w:val="Footer"/>
          </w:pPr>
          <w:r>
            <w:t>m</w: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BF81D4" w14:textId="6F860F72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E4921C" w14:textId="5C7E5A7F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C60BD2" w14:textId="71279F16" w:rsidR="00C2098A" w:rsidRDefault="00C2098A" w:rsidP="00684488">
          <w:pPr>
            <w:pStyle w:val="Footer"/>
          </w:pPr>
        </w:p>
      </w:tc>
    </w:tr>
    <w:tr w:rsidR="00684488" w14:paraId="2096898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70CB1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62C661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05511F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A9EFE8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7197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3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880"/>
      <w:gridCol w:w="270"/>
      <w:gridCol w:w="270"/>
      <w:gridCol w:w="3600"/>
      <w:gridCol w:w="3961"/>
    </w:tblGrid>
    <w:tr w:rsidR="00217980" w14:paraId="63279C57" w14:textId="77777777" w:rsidTr="00EF21D7">
      <w:trPr>
        <w:trHeight w:val="432"/>
      </w:trPr>
      <w:tc>
        <w:tcPr>
          <w:tcW w:w="288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54A67D" w14:textId="66770CCB" w:rsidR="00217980" w:rsidRDefault="00EF21D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CFD6C4" wp14:editId="3E37319F">
                    <wp:simplePos x="0" y="0"/>
                    <wp:positionH relativeFrom="column">
                      <wp:posOffset>692785</wp:posOffset>
                    </wp:positionH>
                    <wp:positionV relativeFrom="paragraph">
                      <wp:posOffset>-95111</wp:posOffset>
                    </wp:positionV>
                    <wp:extent cx="329184" cy="329184"/>
                    <wp:effectExtent l="0" t="0" r="0" b="0"/>
                    <wp:wrapNone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4CFA15" id="Group 102" o:spid="_x0000_s1026" alt="&quot;&quot;" style="position:absolute;margin-left:54.55pt;margin-top:-7.5pt;width:25.9pt;height:25.9pt;z-index:-251656192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</v:group>
                </w:pict>
              </mc:Fallback>
            </mc:AlternateContent>
          </w:r>
        </w:p>
      </w:tc>
      <w:tc>
        <w:tcPr>
          <w:tcW w:w="27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84092A" w14:textId="64CE3C16" w:rsidR="00217980" w:rsidRDefault="00217980" w:rsidP="00C94F83">
          <w:pPr>
            <w:pStyle w:val="Footer"/>
            <w:jc w:val="left"/>
          </w:pPr>
        </w:p>
      </w:tc>
      <w:tc>
        <w:tcPr>
          <w:tcW w:w="387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24605E8F" w14:textId="42908EDD" w:rsidR="00217980" w:rsidRDefault="00217980" w:rsidP="00217980">
          <w:pPr>
            <w:pStyle w:val="Footer"/>
          </w:pPr>
        </w:p>
      </w:tc>
      <w:tc>
        <w:tcPr>
          <w:tcW w:w="396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1866AC" w14:textId="2476B9A3" w:rsidR="00217980" w:rsidRDefault="00217980" w:rsidP="00217980">
          <w:pPr>
            <w:pStyle w:val="Footer"/>
          </w:pPr>
        </w:p>
      </w:tc>
    </w:tr>
    <w:tr w:rsidR="00217980" w14:paraId="7E605E82" w14:textId="77777777" w:rsidTr="00EF21D7">
      <w:trPr>
        <w:trHeight w:val="843"/>
      </w:trPr>
      <w:tc>
        <w:tcPr>
          <w:tcW w:w="3150" w:type="dxa"/>
          <w:gridSpan w:val="2"/>
          <w:tcMar>
            <w:top w:w="144" w:type="dxa"/>
            <w:left w:w="115" w:type="dxa"/>
            <w:right w:w="115" w:type="dxa"/>
          </w:tcMar>
        </w:tcPr>
        <w:p w14:paraId="01A596DE" w14:textId="0C6C7A4E" w:rsidR="00811117" w:rsidRPr="00E57E02" w:rsidRDefault="00E57E02" w:rsidP="00E57E02">
          <w:pPr>
            <w:pStyle w:val="Footer"/>
            <w:rPr>
              <w:sz w:val="18"/>
              <w:szCs w:val="18"/>
            </w:rPr>
          </w:pPr>
          <w:r w:rsidRPr="00E57E02">
            <w:rPr>
              <w:sz w:val="18"/>
              <w:szCs w:val="18"/>
            </w:rPr>
            <w:t>ahmadabido2010@</w:t>
          </w:r>
          <w:proofErr w:type="gramStart"/>
          <w:r w:rsidRPr="00E57E02">
            <w:rPr>
              <w:sz w:val="18"/>
              <w:szCs w:val="18"/>
            </w:rPr>
            <w:t>HOTMAIL.</w:t>
          </w:r>
          <w:r>
            <w:rPr>
              <w:sz w:val="18"/>
              <w:szCs w:val="18"/>
            </w:rPr>
            <w:t>.</w:t>
          </w:r>
          <w:proofErr w:type="gramEnd"/>
          <w:r w:rsidRPr="00E57E02">
            <w:rPr>
              <w:sz w:val="18"/>
              <w:szCs w:val="18"/>
            </w:rPr>
            <w:t>com</w:t>
          </w:r>
        </w:p>
      </w:tc>
      <w:tc>
        <w:tcPr>
          <w:tcW w:w="270" w:type="dxa"/>
          <w:tcMar>
            <w:top w:w="144" w:type="dxa"/>
            <w:left w:w="115" w:type="dxa"/>
            <w:right w:w="115" w:type="dxa"/>
          </w:tcMar>
        </w:tcPr>
        <w:p w14:paraId="48996D48" w14:textId="678813C5" w:rsidR="00811117" w:rsidRPr="00C2098A" w:rsidRDefault="00EF21D7" w:rsidP="00217980">
          <w:pPr>
            <w:pStyle w:val="Footer"/>
          </w:pPr>
          <w:r>
            <w:t xml:space="preserve">            </w:t>
          </w:r>
        </w:p>
      </w:tc>
      <w:tc>
        <w:tcPr>
          <w:tcW w:w="3600" w:type="dxa"/>
          <w:tcMar>
            <w:top w:w="144" w:type="dxa"/>
            <w:left w:w="115" w:type="dxa"/>
            <w:right w:w="115" w:type="dxa"/>
          </w:tcMar>
        </w:tcPr>
        <w:p w14:paraId="41024A8F" w14:textId="12741869" w:rsidR="00811117" w:rsidRPr="00C2098A" w:rsidRDefault="00EF21D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FA1F258" wp14:editId="129E40FD">
                    <wp:simplePos x="0" y="0"/>
                    <wp:positionH relativeFrom="column">
                      <wp:posOffset>921385</wp:posOffset>
                    </wp:positionH>
                    <wp:positionV relativeFrom="paragraph">
                      <wp:posOffset>-459740</wp:posOffset>
                    </wp:positionV>
                    <wp:extent cx="329184" cy="329184"/>
                    <wp:effectExtent l="0" t="0" r="13970" b="13970"/>
                    <wp:wrapNone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3DA5048" id="Group 10" o:spid="_x0000_s1026" alt="&quot;&quot;" style="position:absolute;margin-left:72.55pt;margin-top:-36.2pt;width:25.9pt;height:25.9pt;z-index:-25165516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</v:group>
                </w:pict>
              </mc:Fallback>
            </mc:AlternateContent>
          </w:r>
          <w:r w:rsidR="00C94F83">
            <w:t>+966554712409</w:t>
          </w:r>
        </w:p>
      </w:tc>
      <w:tc>
        <w:tcPr>
          <w:tcW w:w="3961" w:type="dxa"/>
          <w:tcMar>
            <w:top w:w="144" w:type="dxa"/>
            <w:left w:w="115" w:type="dxa"/>
            <w:right w:w="115" w:type="dxa"/>
          </w:tcMar>
        </w:tcPr>
        <w:p w14:paraId="0FF3285E" w14:textId="79BC64F9" w:rsidR="00811117" w:rsidRPr="00C94F83" w:rsidRDefault="00EF21D7" w:rsidP="00C94F83">
          <w:pPr>
            <w:pStyle w:val="Footer"/>
            <w:jc w:val="left"/>
            <w:rPr>
              <w:sz w:val="16"/>
              <w:szCs w:val="16"/>
            </w:rPr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EDA6228" wp14:editId="3463C418">
                    <wp:simplePos x="0" y="0"/>
                    <wp:positionH relativeFrom="column">
                      <wp:posOffset>920750</wp:posOffset>
                    </wp:positionH>
                    <wp:positionV relativeFrom="paragraph">
                      <wp:posOffset>-387873</wp:posOffset>
                    </wp:positionV>
                    <wp:extent cx="329184" cy="329184"/>
                    <wp:effectExtent l="0" t="0" r="13970" b="13970"/>
                    <wp:wrapNone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23BD95" id="Group 16" o:spid="_x0000_s1026" alt="&quot;&quot;" style="position:absolute;margin-left:72.5pt;margin-top:-30.55pt;width:25.9pt;height:25.9pt;z-index:-251654144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</v:group>
                </w:pict>
              </mc:Fallback>
            </mc:AlternateContent>
          </w:r>
          <w:r w:rsidR="00C94F83">
            <w:t xml:space="preserve">                    </w:t>
          </w:r>
          <w:hyperlink r:id="rId1" w:history="1">
            <w:r w:rsidR="00C94F83" w:rsidRPr="00EF21D7">
              <w:rPr>
                <w:rStyle w:val="Hyperlink"/>
                <w:sz w:val="16"/>
                <w:szCs w:val="16"/>
              </w:rPr>
              <w:t>https://www.linkedin.com/in/ahmadayman-abido-91a647211</w:t>
            </w:r>
          </w:hyperlink>
        </w:p>
      </w:tc>
    </w:tr>
  </w:tbl>
  <w:p w14:paraId="5216A28D" w14:textId="58FB777C" w:rsidR="00217980" w:rsidRDefault="00217980" w:rsidP="00C94F8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F4149" w14:textId="77777777" w:rsidR="00E50BD9" w:rsidRDefault="00E50BD9" w:rsidP="00713050">
      <w:pPr>
        <w:spacing w:line="240" w:lineRule="auto"/>
      </w:pPr>
      <w:r>
        <w:separator/>
      </w:r>
    </w:p>
  </w:footnote>
  <w:footnote w:type="continuationSeparator" w:id="0">
    <w:p w14:paraId="30BAC0AA" w14:textId="77777777" w:rsidR="00E50BD9" w:rsidRDefault="00E50BD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F0959C0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95601E" w14:textId="3881B9D2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2ABAC9A" w14:textId="77777777" w:rsidR="001A5CA9" w:rsidRPr="00F207C0" w:rsidRDefault="001A5CA9" w:rsidP="001A5CA9"/>
      </w:tc>
    </w:tr>
  </w:tbl>
  <w:p w14:paraId="04C4F15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7A16B7"/>
    <w:multiLevelType w:val="hybridMultilevel"/>
    <w:tmpl w:val="57E44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60D6"/>
    <w:multiLevelType w:val="hybridMultilevel"/>
    <w:tmpl w:val="8D2E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597721">
    <w:abstractNumId w:val="9"/>
  </w:num>
  <w:num w:numId="2" w16cid:durableId="1223710932">
    <w:abstractNumId w:val="7"/>
  </w:num>
  <w:num w:numId="3" w16cid:durableId="555504916">
    <w:abstractNumId w:val="6"/>
  </w:num>
  <w:num w:numId="4" w16cid:durableId="1982148863">
    <w:abstractNumId w:val="5"/>
  </w:num>
  <w:num w:numId="5" w16cid:durableId="503327652">
    <w:abstractNumId w:val="4"/>
  </w:num>
  <w:num w:numId="6" w16cid:durableId="1029838163">
    <w:abstractNumId w:val="8"/>
  </w:num>
  <w:num w:numId="7" w16cid:durableId="1902715008">
    <w:abstractNumId w:val="3"/>
  </w:num>
  <w:num w:numId="8" w16cid:durableId="929240442">
    <w:abstractNumId w:val="2"/>
  </w:num>
  <w:num w:numId="9" w16cid:durableId="1018508054">
    <w:abstractNumId w:val="1"/>
  </w:num>
  <w:num w:numId="10" w16cid:durableId="126095852">
    <w:abstractNumId w:val="0"/>
  </w:num>
  <w:num w:numId="11" w16cid:durableId="569770891">
    <w:abstractNumId w:val="10"/>
  </w:num>
  <w:num w:numId="12" w16cid:durableId="227351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E"/>
    <w:rsid w:val="00091382"/>
    <w:rsid w:val="000A07DA"/>
    <w:rsid w:val="000A2BFA"/>
    <w:rsid w:val="000B0619"/>
    <w:rsid w:val="000B61CA"/>
    <w:rsid w:val="000D645B"/>
    <w:rsid w:val="000E7830"/>
    <w:rsid w:val="000F7610"/>
    <w:rsid w:val="000F7B88"/>
    <w:rsid w:val="00114ED7"/>
    <w:rsid w:val="001300CA"/>
    <w:rsid w:val="00140B0E"/>
    <w:rsid w:val="001968B0"/>
    <w:rsid w:val="001A5CA9"/>
    <w:rsid w:val="001B2AC1"/>
    <w:rsid w:val="001B403A"/>
    <w:rsid w:val="001F4583"/>
    <w:rsid w:val="00210688"/>
    <w:rsid w:val="00217980"/>
    <w:rsid w:val="00271662"/>
    <w:rsid w:val="0027404F"/>
    <w:rsid w:val="00290AAA"/>
    <w:rsid w:val="00292312"/>
    <w:rsid w:val="00293B83"/>
    <w:rsid w:val="002B091C"/>
    <w:rsid w:val="002C2CDD"/>
    <w:rsid w:val="002C5D77"/>
    <w:rsid w:val="002D45C6"/>
    <w:rsid w:val="002F03FA"/>
    <w:rsid w:val="00313E86"/>
    <w:rsid w:val="00333CD3"/>
    <w:rsid w:val="00340365"/>
    <w:rsid w:val="00341722"/>
    <w:rsid w:val="00342B64"/>
    <w:rsid w:val="00364079"/>
    <w:rsid w:val="003C508E"/>
    <w:rsid w:val="003C5528"/>
    <w:rsid w:val="003D03E5"/>
    <w:rsid w:val="003E7C26"/>
    <w:rsid w:val="004077FB"/>
    <w:rsid w:val="004244FF"/>
    <w:rsid w:val="00424DD9"/>
    <w:rsid w:val="00427DFC"/>
    <w:rsid w:val="004305E4"/>
    <w:rsid w:val="0046104A"/>
    <w:rsid w:val="004717C5"/>
    <w:rsid w:val="0048397B"/>
    <w:rsid w:val="004A24CC"/>
    <w:rsid w:val="004A68FA"/>
    <w:rsid w:val="00523479"/>
    <w:rsid w:val="00543DB7"/>
    <w:rsid w:val="00561281"/>
    <w:rsid w:val="005729B0"/>
    <w:rsid w:val="00583E4F"/>
    <w:rsid w:val="0062614A"/>
    <w:rsid w:val="00631546"/>
    <w:rsid w:val="00641630"/>
    <w:rsid w:val="00684488"/>
    <w:rsid w:val="006A3CE7"/>
    <w:rsid w:val="006A7746"/>
    <w:rsid w:val="006B1EEF"/>
    <w:rsid w:val="006C4C50"/>
    <w:rsid w:val="006D76B1"/>
    <w:rsid w:val="00713050"/>
    <w:rsid w:val="00741125"/>
    <w:rsid w:val="00746F7F"/>
    <w:rsid w:val="007569C1"/>
    <w:rsid w:val="00763832"/>
    <w:rsid w:val="00772919"/>
    <w:rsid w:val="007A4D8E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201C"/>
    <w:rsid w:val="00906BEE"/>
    <w:rsid w:val="009219F2"/>
    <w:rsid w:val="009243E7"/>
    <w:rsid w:val="009317F4"/>
    <w:rsid w:val="00985D58"/>
    <w:rsid w:val="009B3C40"/>
    <w:rsid w:val="009E12AE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1357C"/>
    <w:rsid w:val="00B27019"/>
    <w:rsid w:val="00B506D8"/>
    <w:rsid w:val="00B5664D"/>
    <w:rsid w:val="00B73DD8"/>
    <w:rsid w:val="00B76A83"/>
    <w:rsid w:val="00BA5B40"/>
    <w:rsid w:val="00BA63C8"/>
    <w:rsid w:val="00BD0206"/>
    <w:rsid w:val="00C16E3E"/>
    <w:rsid w:val="00C2098A"/>
    <w:rsid w:val="00C5444A"/>
    <w:rsid w:val="00C612DA"/>
    <w:rsid w:val="00C62C50"/>
    <w:rsid w:val="00C64117"/>
    <w:rsid w:val="00C7741E"/>
    <w:rsid w:val="00C875AB"/>
    <w:rsid w:val="00C94F83"/>
    <w:rsid w:val="00C96E48"/>
    <w:rsid w:val="00CA3DF1"/>
    <w:rsid w:val="00CA4581"/>
    <w:rsid w:val="00CA7149"/>
    <w:rsid w:val="00CE18D5"/>
    <w:rsid w:val="00CF1DB1"/>
    <w:rsid w:val="00CF2D32"/>
    <w:rsid w:val="00D04109"/>
    <w:rsid w:val="00D13849"/>
    <w:rsid w:val="00D81237"/>
    <w:rsid w:val="00D97A41"/>
    <w:rsid w:val="00DD2AE0"/>
    <w:rsid w:val="00DD3CF6"/>
    <w:rsid w:val="00DD6416"/>
    <w:rsid w:val="00DF05ED"/>
    <w:rsid w:val="00DF4E0A"/>
    <w:rsid w:val="00E02DCD"/>
    <w:rsid w:val="00E12C60"/>
    <w:rsid w:val="00E22E87"/>
    <w:rsid w:val="00E30A5E"/>
    <w:rsid w:val="00E41C73"/>
    <w:rsid w:val="00E50BD9"/>
    <w:rsid w:val="00E57630"/>
    <w:rsid w:val="00E57E02"/>
    <w:rsid w:val="00E86C2B"/>
    <w:rsid w:val="00EB2D52"/>
    <w:rsid w:val="00EB486F"/>
    <w:rsid w:val="00ED00C9"/>
    <w:rsid w:val="00EF21D7"/>
    <w:rsid w:val="00EF7CC9"/>
    <w:rsid w:val="00F207C0"/>
    <w:rsid w:val="00F20AE5"/>
    <w:rsid w:val="00F47E97"/>
    <w:rsid w:val="00F550C4"/>
    <w:rsid w:val="00F645C7"/>
    <w:rsid w:val="00FA69CB"/>
    <w:rsid w:val="00FC60E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170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F21D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EB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jthRRq2Q35I-ZB2i_z6D0iW0Ro98YKtd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cK3umw56itI3EBs7XWr1CoipwdR-qWzV/view?usp=sharing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hmadayman-abido-91a6472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man\OneDrive\Coding-New\Coding\WORKSPACE\PYTHON\Dr-Ahmed\Dr-Ahmed\assests\c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5F04C62184D66BA21E0AE511E6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5C9D7-5055-4673-BD5F-DEF99CFD2A4C}"/>
      </w:docPartPr>
      <w:docPartBody>
        <w:p w:rsidR="00D57F3A" w:rsidRDefault="005D7E71">
          <w:pPr>
            <w:pStyle w:val="7375F04C62184D66BA21E0AE511E6BD7"/>
          </w:pPr>
          <w:r w:rsidRPr="00906BEE">
            <w:t>Skills</w:t>
          </w:r>
        </w:p>
      </w:docPartBody>
    </w:docPart>
    <w:docPart>
      <w:docPartPr>
        <w:name w:val="C8212D3182DB4D82BFA59B8C8F28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1E47A-88B5-422A-BCFE-451AF0A5456F}"/>
      </w:docPartPr>
      <w:docPartBody>
        <w:p w:rsidR="00D57F3A" w:rsidRDefault="005D7E71">
          <w:pPr>
            <w:pStyle w:val="C8212D3182DB4D82BFA59B8C8F285763"/>
          </w:pPr>
          <w:r>
            <w:t>Your name</w:t>
          </w:r>
        </w:p>
      </w:docPartBody>
    </w:docPart>
    <w:docPart>
      <w:docPartPr>
        <w:name w:val="BC0C2FCE0E4F4619BFEC9BF30CC1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513E9-EDD2-4494-BB8C-02F6F80EA516}"/>
      </w:docPartPr>
      <w:docPartBody>
        <w:p w:rsidR="00D57F3A" w:rsidRDefault="005D7E71">
          <w:pPr>
            <w:pStyle w:val="BC0C2FCE0E4F4619BFEC9BF30CC15BDB"/>
          </w:pPr>
          <w:r w:rsidRPr="007D6458">
            <w:t>Profession or Industry</w:t>
          </w:r>
        </w:p>
      </w:docPartBody>
    </w:docPart>
    <w:docPart>
      <w:docPartPr>
        <w:name w:val="90AFCBFA3E4D4EBC8987A72E3542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D0D0-EC6C-4E70-AF1A-128A4A4D20B7}"/>
      </w:docPartPr>
      <w:docPartBody>
        <w:p w:rsidR="00D57F3A" w:rsidRDefault="005D7E71">
          <w:pPr>
            <w:pStyle w:val="90AFCBFA3E4D4EBC8987A72E35425B4B"/>
          </w:pPr>
          <w:r w:rsidRPr="007D6458">
            <w:t>Link to other online properties: Portfolio/Website/Blog</w:t>
          </w:r>
        </w:p>
      </w:docPartBody>
    </w:docPart>
    <w:docPart>
      <w:docPartPr>
        <w:name w:val="A857557A54E84635A1D49AAE71CC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FD260-99BD-44D7-ACAC-D910CF2CBB36}"/>
      </w:docPartPr>
      <w:docPartBody>
        <w:p w:rsidR="00D57F3A" w:rsidRDefault="005D7E71">
          <w:pPr>
            <w:pStyle w:val="A857557A54E84635A1D49AAE71CC402B"/>
          </w:pPr>
          <w:r w:rsidRPr="00906BEE">
            <w:t>Experience</w:t>
          </w:r>
        </w:p>
      </w:docPartBody>
    </w:docPart>
    <w:docPart>
      <w:docPartPr>
        <w:name w:val="C67793AAAE974B77B54F0E4B790D5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FEBC-C5E6-41B7-82E5-78F5E8C514D8}"/>
      </w:docPartPr>
      <w:docPartBody>
        <w:p w:rsidR="00D57F3A" w:rsidRDefault="005D7E71">
          <w:pPr>
            <w:pStyle w:val="C67793AAAE974B77B54F0E4B790D5DE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1"/>
    <w:rsid w:val="005D7E71"/>
    <w:rsid w:val="00634367"/>
    <w:rsid w:val="00961B86"/>
    <w:rsid w:val="00D5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3485385FC402B843FBEFC2397E16C">
    <w:name w:val="3443485385FC402B843FBEFC2397E16C"/>
  </w:style>
  <w:style w:type="paragraph" w:customStyle="1" w:styleId="7375F04C62184D66BA21E0AE511E6BD7">
    <w:name w:val="7375F04C62184D66BA21E0AE511E6BD7"/>
  </w:style>
  <w:style w:type="paragraph" w:customStyle="1" w:styleId="C8212D3182DB4D82BFA59B8C8F285763">
    <w:name w:val="C8212D3182DB4D82BFA59B8C8F285763"/>
  </w:style>
  <w:style w:type="paragraph" w:customStyle="1" w:styleId="BC0C2FCE0E4F4619BFEC9BF30CC15BDB">
    <w:name w:val="BC0C2FCE0E4F4619BFEC9BF30CC15BDB"/>
  </w:style>
  <w:style w:type="paragraph" w:customStyle="1" w:styleId="90AFCBFA3E4D4EBC8987A72E35425B4B">
    <w:name w:val="90AFCBFA3E4D4EBC8987A72E35425B4B"/>
  </w:style>
  <w:style w:type="paragraph" w:customStyle="1" w:styleId="A857557A54E84635A1D49AAE71CC402B">
    <w:name w:val="A857557A54E84635A1D49AAE71CC402B"/>
  </w:style>
  <w:style w:type="paragraph" w:customStyle="1" w:styleId="C67793AAAE974B77B54F0E4B790D5DE5">
    <w:name w:val="C67793AAAE974B77B54F0E4B790D5DE5"/>
  </w:style>
  <w:style w:type="paragraph" w:customStyle="1" w:styleId="1A4772C638F241ED8FAD6E14AD57882A">
    <w:name w:val="1A4772C638F241ED8FAD6E14AD578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4CA6-1202-4D21-B6E3-FE63441A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cv2.dotx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family medicine specialist</dc:subject>
  <dc:creator/>
  <cp:keywords/>
  <dc:description>url</dc:description>
  <cp:lastModifiedBy/>
  <cp:revision>1</cp:revision>
  <dcterms:created xsi:type="dcterms:W3CDTF">2023-01-23T12:55:00Z</dcterms:created>
  <dcterms:modified xsi:type="dcterms:W3CDTF">2023-01-23T19:25:00Z</dcterms:modified>
</cp:coreProperties>
</file>